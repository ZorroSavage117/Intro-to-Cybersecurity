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D9B9" w14:textId="77777777" w:rsidR="00505A2E" w:rsidRDefault="00C255A2" w:rsidP="008A3E3F">
      <w:pPr>
        <w:pStyle w:val="Subtitle"/>
      </w:pPr>
      <w:r>
        <w:t>W</w:t>
      </w:r>
      <w:r w:rsidR="005C677C">
        <w:t xml:space="preserve">eek </w:t>
      </w:r>
      <w:r>
        <w:t>1 Lab</w:t>
      </w:r>
      <w:r w:rsidR="00AE11FA">
        <w:t>: Hands-on S</w:t>
      </w:r>
      <w:r>
        <w:t>eparate Accounts</w:t>
      </w:r>
      <w:r w:rsidR="00AE11FA">
        <w:t xml:space="preserve"> and Reliable Backups</w:t>
      </w:r>
    </w:p>
    <w:p w14:paraId="598C49C6" w14:textId="77777777" w:rsidR="00C255A2" w:rsidRDefault="00C255A2">
      <w:r>
        <w:t>Find your instructions in the file:</w:t>
      </w:r>
    </w:p>
    <w:p w14:paraId="75F71A47" w14:textId="77777777" w:rsidR="00C255A2" w:rsidRDefault="00C255A2">
      <w:r>
        <w:t xml:space="preserve">    W01 Hands-on Separate Backup Instructions.docx</w:t>
      </w:r>
    </w:p>
    <w:p w14:paraId="23B7FE78" w14:textId="77777777" w:rsidR="00AE11FA" w:rsidRDefault="00AE11FA">
      <w:r>
        <w:t xml:space="preserve">Fill out this </w:t>
      </w:r>
      <w:r w:rsidR="00C255A2">
        <w:t xml:space="preserve">worksheet </w:t>
      </w:r>
      <w:r>
        <w:t xml:space="preserve">template as you </w:t>
      </w:r>
      <w:r w:rsidR="00C255A2">
        <w:t>work</w:t>
      </w:r>
      <w:r>
        <w:t>.</w:t>
      </w:r>
      <w:r w:rsidR="00C255A2">
        <w:t xml:space="preserve"> When you are finished, save it, and upload it to I-Learn Canvas to be scored.</w:t>
      </w:r>
      <w:r w:rsidR="008B6EB0">
        <w:t xml:space="preserve"> You may earn up to 40 points for this lab.</w:t>
      </w:r>
    </w:p>
    <w:p w14:paraId="64AA11FD" w14:textId="77777777" w:rsidR="00C255A2" w:rsidRDefault="00C255A2"/>
    <w:p w14:paraId="6B81134A" w14:textId="77777777" w:rsidR="00AE11FA" w:rsidRDefault="00AE11FA" w:rsidP="00C255A2">
      <w:pPr>
        <w:pStyle w:val="Heading1"/>
      </w:pPr>
      <w:r>
        <w:t>Task 1: Set up a new secret email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8143"/>
      </w:tblGrid>
      <w:tr w:rsidR="00AE11FA" w14:paraId="0A773CB3" w14:textId="77777777" w:rsidTr="005241D8">
        <w:tc>
          <w:tcPr>
            <w:tcW w:w="2425" w:type="dxa"/>
          </w:tcPr>
          <w:p w14:paraId="51CDEBCD" w14:textId="77777777" w:rsidR="00AE11FA" w:rsidRDefault="00AE11FA">
            <w:r>
              <w:t>What email provider did you choose</w:t>
            </w:r>
            <w:r w:rsidR="00C255A2">
              <w:t>? What steps did you take to sign up</w:t>
            </w:r>
            <w:r>
              <w:t>? (</w:t>
            </w:r>
            <w:r w:rsidR="00C255A2">
              <w:t>4</w:t>
            </w:r>
            <w:r>
              <w:t>pt</w:t>
            </w:r>
            <w:r w:rsidR="00C255A2">
              <w:t>s</w:t>
            </w:r>
            <w:r>
              <w:t>)</w:t>
            </w:r>
          </w:p>
        </w:tc>
        <w:tc>
          <w:tcPr>
            <w:tcW w:w="6925" w:type="dxa"/>
          </w:tcPr>
          <w:p w14:paraId="63DC034B" w14:textId="3BA6220A" w:rsidR="00AE11FA" w:rsidRDefault="00D1019C">
            <w:r>
              <w:t>I chose Microsoft. When to the site, clicked sign in, create new account, create new email, made new email front, made password, made sure not robot</w:t>
            </w:r>
            <w:r w:rsidR="00B94A5B">
              <w:t>.</w:t>
            </w:r>
          </w:p>
        </w:tc>
      </w:tr>
      <w:tr w:rsidR="00AE11FA" w14:paraId="2DC56992" w14:textId="77777777" w:rsidTr="005241D8">
        <w:tc>
          <w:tcPr>
            <w:tcW w:w="2425" w:type="dxa"/>
          </w:tcPr>
          <w:p w14:paraId="1B605A73" w14:textId="77777777" w:rsidR="00AE11FA" w:rsidRDefault="00C255A2">
            <w:r>
              <w:t xml:space="preserve">Include a captured screen image below, as evidence of completion. (1pt) </w:t>
            </w:r>
          </w:p>
        </w:tc>
        <w:tc>
          <w:tcPr>
            <w:tcW w:w="6925" w:type="dxa"/>
          </w:tcPr>
          <w:p w14:paraId="5A7AA2D3" w14:textId="5B42AB39" w:rsidR="00AE11FA" w:rsidRDefault="009908C2">
            <w:r w:rsidRPr="009908C2">
              <w:drawing>
                <wp:inline distT="0" distB="0" distL="0" distR="0" wp14:anchorId="27AFA291" wp14:editId="17FC6DFE">
                  <wp:extent cx="5943600" cy="28390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FD59E" w14:textId="77777777" w:rsidR="00AE11FA" w:rsidRDefault="00F92C02">
      <w:r>
        <w:t>(Details</w:t>
      </w:r>
      <w:r w:rsidR="00C255A2">
        <w:t>, screenshot</w:t>
      </w:r>
      <w:r>
        <w:t>)</w:t>
      </w:r>
    </w:p>
    <w:p w14:paraId="2262BE21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504A5AD6" w14:textId="77777777" w:rsidTr="005241D8">
        <w:tc>
          <w:tcPr>
            <w:tcW w:w="2425" w:type="dxa"/>
          </w:tcPr>
          <w:p w14:paraId="4124C683" w14:textId="77777777" w:rsidR="005241D8" w:rsidRDefault="005241D8">
            <w:r>
              <w:t xml:space="preserve">If someday you need to stop using this account, </w:t>
            </w:r>
            <w:r w:rsidR="00F92C02">
              <w:t>how would you</w:t>
            </w:r>
            <w:r>
              <w:t xml:space="preserve"> close it? (</w:t>
            </w:r>
            <w:r w:rsidR="00F6096D">
              <w:t>2</w:t>
            </w:r>
            <w:r>
              <w:t>pt)</w:t>
            </w:r>
          </w:p>
        </w:tc>
        <w:tc>
          <w:tcPr>
            <w:tcW w:w="6925" w:type="dxa"/>
          </w:tcPr>
          <w:p w14:paraId="3AE07737" w14:textId="77777777" w:rsidR="005241D8" w:rsidRDefault="005241D8"/>
        </w:tc>
      </w:tr>
    </w:tbl>
    <w:p w14:paraId="4F8BA61F" w14:textId="77777777" w:rsidR="005241D8" w:rsidRDefault="005241D8"/>
    <w:p w14:paraId="3B70E00F" w14:textId="77777777" w:rsidR="00AE11FA" w:rsidRDefault="00AE11FA" w:rsidP="00C255A2">
      <w:pPr>
        <w:pStyle w:val="Heading1"/>
      </w:pPr>
      <w:r>
        <w:lastRenderedPageBreak/>
        <w:t>Task 2: Set up two-factor authentication and other security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2676D08F" w14:textId="77777777" w:rsidTr="00F92C02">
        <w:tc>
          <w:tcPr>
            <w:tcW w:w="2605" w:type="dxa"/>
          </w:tcPr>
          <w:p w14:paraId="74506F65" w14:textId="77777777" w:rsidR="005241D8" w:rsidRDefault="0072227C">
            <w:r>
              <w:t xml:space="preserve">What </w:t>
            </w:r>
            <w:r w:rsidR="00F92C02">
              <w:t>kind of 2FA did you set up?</w:t>
            </w:r>
            <w:r w:rsidR="00C255A2">
              <w:t xml:space="preserve"> (Examples: code sent to your phone? Device authentication? Something else? explain.)</w:t>
            </w:r>
            <w:r w:rsidR="00F92C02">
              <w:t xml:space="preserve"> (1pt)</w:t>
            </w:r>
          </w:p>
        </w:tc>
        <w:tc>
          <w:tcPr>
            <w:tcW w:w="6745" w:type="dxa"/>
          </w:tcPr>
          <w:p w14:paraId="4CCE6EA0" w14:textId="290AF54E" w:rsidR="005241D8" w:rsidRDefault="00BE0F42">
            <w:r>
              <w:t>got an app to approve of sign in</w:t>
            </w:r>
          </w:p>
        </w:tc>
      </w:tr>
      <w:tr w:rsidR="00F92C02" w14:paraId="1118B745" w14:textId="77777777" w:rsidTr="00F92C02">
        <w:tc>
          <w:tcPr>
            <w:tcW w:w="2605" w:type="dxa"/>
          </w:tcPr>
          <w:p w14:paraId="372BCF06" w14:textId="77777777" w:rsidR="00F92C02" w:rsidRDefault="00F92C02">
            <w:r>
              <w:t>What steps did you take to set it up? (4pts)</w:t>
            </w:r>
          </w:p>
        </w:tc>
        <w:tc>
          <w:tcPr>
            <w:tcW w:w="6745" w:type="dxa"/>
          </w:tcPr>
          <w:p w14:paraId="26B1E130" w14:textId="38AEE81A" w:rsidR="00F92C02" w:rsidRDefault="00BE0F42">
            <w:r>
              <w:t xml:space="preserve">Clicked sign in preference and downloaded the app </w:t>
            </w:r>
          </w:p>
        </w:tc>
      </w:tr>
    </w:tbl>
    <w:p w14:paraId="7C3B9AD2" w14:textId="77777777" w:rsidR="00AE11FA" w:rsidRDefault="00F92C02">
      <w:r>
        <w:t>(Details)</w:t>
      </w:r>
    </w:p>
    <w:p w14:paraId="15AF5271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096D" w14:paraId="358302C2" w14:textId="77777777" w:rsidTr="00F6096D">
        <w:tc>
          <w:tcPr>
            <w:tcW w:w="2605" w:type="dxa"/>
          </w:tcPr>
          <w:p w14:paraId="01FA7F1D" w14:textId="77777777" w:rsidR="00F6096D" w:rsidRDefault="00F6096D">
            <w:r>
              <w:t>What other security settings are available for your new email account, and how did you configure them? (4pts)</w:t>
            </w:r>
          </w:p>
        </w:tc>
        <w:tc>
          <w:tcPr>
            <w:tcW w:w="6745" w:type="dxa"/>
          </w:tcPr>
          <w:p w14:paraId="01EB28A5" w14:textId="69AE0AF7" w:rsidR="00F6096D" w:rsidRDefault="002405D4">
            <w:r>
              <w:t>Phone number but I have that saved to my main account</w:t>
            </w:r>
          </w:p>
        </w:tc>
      </w:tr>
    </w:tbl>
    <w:p w14:paraId="7E0D9B85" w14:textId="77777777" w:rsidR="00F92C02" w:rsidRDefault="00F6096D">
      <w:r>
        <w:t>(Details)</w:t>
      </w:r>
    </w:p>
    <w:p w14:paraId="6B1427B6" w14:textId="77777777" w:rsidR="00F6096D" w:rsidRDefault="00F6096D"/>
    <w:p w14:paraId="7F446E9E" w14:textId="77777777" w:rsidR="00AE11FA" w:rsidRDefault="00AE11FA" w:rsidP="00F6096D">
      <w:pPr>
        <w:pStyle w:val="Heading1"/>
      </w:pPr>
      <w:r>
        <w:t>Task 3: Set up email alerts to your new secret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012F84BE" w14:textId="77777777" w:rsidTr="00F92C02">
        <w:tc>
          <w:tcPr>
            <w:tcW w:w="2425" w:type="dxa"/>
          </w:tcPr>
          <w:p w14:paraId="7F54AD30" w14:textId="77777777" w:rsidR="00F92C02" w:rsidRDefault="00F92C02">
            <w:r>
              <w:t>What steps did you take? (4pts)</w:t>
            </w:r>
          </w:p>
        </w:tc>
        <w:tc>
          <w:tcPr>
            <w:tcW w:w="6925" w:type="dxa"/>
          </w:tcPr>
          <w:p w14:paraId="6E850C23" w14:textId="3BF37B2D" w:rsidR="00F92C02" w:rsidRDefault="002405D4">
            <w:r>
              <w:t>Went to site of bank and had to call a number to get it moved over to a new email</w:t>
            </w:r>
          </w:p>
        </w:tc>
      </w:tr>
    </w:tbl>
    <w:p w14:paraId="17042167" w14:textId="77777777" w:rsidR="00AE11FA" w:rsidRDefault="00F92C02">
      <w:r>
        <w:t>(Details)</w:t>
      </w:r>
    </w:p>
    <w:p w14:paraId="14821EA0" w14:textId="77777777" w:rsidR="00F92C02" w:rsidRDefault="00F92C02"/>
    <w:p w14:paraId="5EDD9390" w14:textId="77777777" w:rsidR="00AE11FA" w:rsidRDefault="00AE11FA" w:rsidP="00F6096D">
      <w:pPr>
        <w:pStyle w:val="Heading1"/>
      </w:pPr>
      <w:r>
        <w:t>Task 4: Back up an important document twice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6A17D592" w14:textId="77777777" w:rsidTr="00F92C02">
        <w:tc>
          <w:tcPr>
            <w:tcW w:w="2425" w:type="dxa"/>
          </w:tcPr>
          <w:p w14:paraId="7572DCAE" w14:textId="77777777" w:rsidR="00F92C02" w:rsidRDefault="00F92C02">
            <w:r>
              <w:t>What file did you back up, and on what kind of device did you back it up? (2pt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5288EDCE" w14:textId="32A8DC3E" w:rsidR="00F92C02" w:rsidRDefault="004970C3">
            <w:r>
              <w:t>High school transcript, backed up to thumb flash drive and google drive/one cloud</w:t>
            </w:r>
          </w:p>
        </w:tc>
      </w:tr>
      <w:tr w:rsidR="00F92C02" w14:paraId="1D8AC686" w14:textId="77777777" w:rsidTr="00F92C02">
        <w:tc>
          <w:tcPr>
            <w:tcW w:w="2425" w:type="dxa"/>
          </w:tcPr>
          <w:p w14:paraId="2F6924CC" w14:textId="77777777" w:rsidR="00F92C02" w:rsidRDefault="00F92C02">
            <w:r>
              <w:t>How did you verify that you can successfully restore that backed up file? (1pt)</w:t>
            </w:r>
          </w:p>
        </w:tc>
        <w:tc>
          <w:tcPr>
            <w:tcW w:w="6925" w:type="dxa"/>
          </w:tcPr>
          <w:p w14:paraId="6FB56905" w14:textId="21ACF46F" w:rsidR="00F92C02" w:rsidRDefault="004970C3">
            <w:r>
              <w:t>It shows saved and I can access it on other devices with a passcode</w:t>
            </w:r>
          </w:p>
        </w:tc>
      </w:tr>
    </w:tbl>
    <w:p w14:paraId="6FEED71F" w14:textId="77777777" w:rsidR="00AE11FA" w:rsidRDefault="00ED302A">
      <w:r>
        <w:t>(Details)</w:t>
      </w:r>
    </w:p>
    <w:p w14:paraId="38BFB54D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67801B7E" w14:textId="77777777" w:rsidTr="00AD6FBB">
        <w:tc>
          <w:tcPr>
            <w:tcW w:w="2425" w:type="dxa"/>
          </w:tcPr>
          <w:p w14:paraId="2D9B1A53" w14:textId="77777777" w:rsidR="00F92C02" w:rsidRDefault="00F92C02">
            <w:r>
              <w:lastRenderedPageBreak/>
              <w:t>What online (cloud) storage service did you choose for your second backup</w:t>
            </w:r>
            <w:r w:rsidR="00F6096D">
              <w:t>, and what steps did you take to sign up for the storage service</w:t>
            </w:r>
            <w:r>
              <w:t>? (</w:t>
            </w:r>
            <w:r w:rsidR="00F6096D">
              <w:t>2</w:t>
            </w:r>
            <w:r>
              <w:t>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324DA357" w14:textId="1CA3D1B5" w:rsidR="00F92C02" w:rsidRDefault="004970C3">
            <w:r>
              <w:t>On my main account I have about 1gb of storage from google and another 1gb from Microsoft they come free with an account and my main Microsoft account has some bonus things to it</w:t>
            </w:r>
          </w:p>
        </w:tc>
      </w:tr>
    </w:tbl>
    <w:p w14:paraId="38AB9747" w14:textId="77777777" w:rsidR="00F92C02" w:rsidRDefault="00F92C02">
      <w:r>
        <w:t>(Details)</w:t>
      </w:r>
    </w:p>
    <w:p w14:paraId="29D744DA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2373D13C" w14:textId="77777777" w:rsidTr="00AD6FBB">
        <w:tc>
          <w:tcPr>
            <w:tcW w:w="2425" w:type="dxa"/>
          </w:tcPr>
          <w:p w14:paraId="427932AA" w14:textId="77777777" w:rsidR="00F92C02" w:rsidRDefault="00ED302A">
            <w:r>
              <w:t>What steps did you take to back up your file online? (2pts)</w:t>
            </w:r>
          </w:p>
        </w:tc>
        <w:tc>
          <w:tcPr>
            <w:tcW w:w="6925" w:type="dxa"/>
          </w:tcPr>
          <w:p w14:paraId="3E998AEF" w14:textId="21E221E3" w:rsidR="00F92C02" w:rsidRDefault="004970C3">
            <w:r>
              <w:t>Clicked save to cloud or drive depending on the provider</w:t>
            </w:r>
          </w:p>
        </w:tc>
      </w:tr>
    </w:tbl>
    <w:p w14:paraId="2D2EBF8B" w14:textId="77777777" w:rsidR="00F92C02" w:rsidRDefault="00ED302A">
      <w:r>
        <w:t>(Details)</w:t>
      </w:r>
    </w:p>
    <w:p w14:paraId="7576FBAE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3FCA17A0" w14:textId="77777777" w:rsidTr="00AD6FBB">
        <w:tc>
          <w:tcPr>
            <w:tcW w:w="2425" w:type="dxa"/>
          </w:tcPr>
          <w:p w14:paraId="70A22749" w14:textId="77777777" w:rsidR="00ED302A" w:rsidRDefault="00ED302A">
            <w:r>
              <w:t>How did you verify that you can successfully restore your file from the online backup? (2pts)</w:t>
            </w:r>
          </w:p>
        </w:tc>
        <w:tc>
          <w:tcPr>
            <w:tcW w:w="6925" w:type="dxa"/>
          </w:tcPr>
          <w:p w14:paraId="17CA1D13" w14:textId="43922AB1" w:rsidR="00ED302A" w:rsidRDefault="004970C3">
            <w:r>
              <w:t>I can access it from my phone which doesn’t have those files downloaded to it</w:t>
            </w:r>
          </w:p>
        </w:tc>
      </w:tr>
    </w:tbl>
    <w:p w14:paraId="46F93808" w14:textId="77777777" w:rsidR="00ED302A" w:rsidRDefault="00ED302A">
      <w:r>
        <w:t>(Details)</w:t>
      </w:r>
    </w:p>
    <w:p w14:paraId="61E75BC1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780ED2FF" w14:textId="77777777" w:rsidTr="00AD6FBB">
        <w:tc>
          <w:tcPr>
            <w:tcW w:w="2425" w:type="dxa"/>
          </w:tcPr>
          <w:p w14:paraId="03B7D495" w14:textId="77777777" w:rsidR="00ED302A" w:rsidRDefault="00ED302A">
            <w:r>
              <w:t>What did you learn about your online storage provider’s ability to automatically synchroniz</w:t>
            </w:r>
            <w:r w:rsidR="00F6096D">
              <w:t>e</w:t>
            </w:r>
            <w:r>
              <w:t xml:space="preserve"> changes to your backed</w:t>
            </w:r>
            <w:r w:rsidR="00F6096D">
              <w:t>-</w:t>
            </w:r>
            <w:r>
              <w:t>up files? (2pts)</w:t>
            </w:r>
          </w:p>
        </w:tc>
        <w:tc>
          <w:tcPr>
            <w:tcW w:w="6925" w:type="dxa"/>
          </w:tcPr>
          <w:p w14:paraId="3E6306F6" w14:textId="2254BB5B" w:rsidR="00ED302A" w:rsidRDefault="004970C3">
            <w:r>
              <w:t>That it is pretty dam fast after you hit the save button</w:t>
            </w:r>
          </w:p>
        </w:tc>
      </w:tr>
    </w:tbl>
    <w:p w14:paraId="6BC17359" w14:textId="77777777" w:rsidR="00ED302A" w:rsidRDefault="00ED302A">
      <w:r>
        <w:t>(Details)</w:t>
      </w:r>
    </w:p>
    <w:p w14:paraId="77732121" w14:textId="77777777" w:rsidR="00ED302A" w:rsidRDefault="00ED302A"/>
    <w:p w14:paraId="16CADC50" w14:textId="77777777" w:rsidR="00AE11FA" w:rsidRDefault="00AE11FA" w:rsidP="00F6096D">
      <w:pPr>
        <w:pStyle w:val="Heading1"/>
      </w:pPr>
      <w:r>
        <w:t>Task 5: Keep your secrets!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738CA67F" w14:textId="77777777" w:rsidTr="00AD6FBB">
        <w:tc>
          <w:tcPr>
            <w:tcW w:w="2515" w:type="dxa"/>
          </w:tcPr>
          <w:p w14:paraId="7F729D22" w14:textId="77777777" w:rsidR="00AD6FBB" w:rsidRDefault="00AD6FBB">
            <w:r>
              <w:t>Did you redact your secret email address everywhere it appeared in this document? (1pt)</w:t>
            </w:r>
          </w:p>
        </w:tc>
        <w:tc>
          <w:tcPr>
            <w:tcW w:w="6835" w:type="dxa"/>
          </w:tcPr>
          <w:p w14:paraId="6B032AC5" w14:textId="145A29CC" w:rsidR="00AD6FBB" w:rsidRDefault="009908C2">
            <w:r>
              <w:t>yes</w:t>
            </w:r>
          </w:p>
        </w:tc>
      </w:tr>
      <w:tr w:rsidR="00AD6FBB" w14:paraId="2D4C3A42" w14:textId="77777777" w:rsidTr="00AD6FBB">
        <w:tc>
          <w:tcPr>
            <w:tcW w:w="2515" w:type="dxa"/>
          </w:tcPr>
          <w:p w14:paraId="75DC5BBB" w14:textId="77777777" w:rsidR="00AD6FBB" w:rsidRDefault="00AD6FBB">
            <w:r>
              <w:t xml:space="preserve">What contingency plans have you made in case there’s a problem </w:t>
            </w:r>
            <w:r w:rsidR="00F6096D">
              <w:t xml:space="preserve">that affects </w:t>
            </w:r>
            <w:r>
              <w:lastRenderedPageBreak/>
              <w:t>your new secret email address? (3pt)</w:t>
            </w:r>
          </w:p>
        </w:tc>
        <w:tc>
          <w:tcPr>
            <w:tcW w:w="6835" w:type="dxa"/>
          </w:tcPr>
          <w:p w14:paraId="193E8A96" w14:textId="77777777" w:rsidR="00AD6FBB" w:rsidRDefault="009908C2">
            <w:r>
              <w:lastRenderedPageBreak/>
              <w:t>Will go to my main account</w:t>
            </w:r>
          </w:p>
          <w:p w14:paraId="21B8100B" w14:textId="176BAFA8" w:rsidR="009908C2" w:rsidRDefault="009908C2"/>
        </w:tc>
      </w:tr>
    </w:tbl>
    <w:p w14:paraId="6063BBA9" w14:textId="77777777" w:rsidR="00C407FF" w:rsidRDefault="00AD6FBB">
      <w:r>
        <w:t>(Details)</w:t>
      </w:r>
    </w:p>
    <w:p w14:paraId="6D231962" w14:textId="77777777" w:rsidR="00AD6FBB" w:rsidRDefault="00AD6FBB"/>
    <w:p w14:paraId="7691C061" w14:textId="77777777" w:rsidR="00AD6FBB" w:rsidRDefault="00AD6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23FD6788" w14:textId="77777777" w:rsidTr="00AD6FBB">
        <w:tc>
          <w:tcPr>
            <w:tcW w:w="2515" w:type="dxa"/>
          </w:tcPr>
          <w:p w14:paraId="508E4C23" w14:textId="77777777" w:rsidR="00AD6FBB" w:rsidRDefault="00AD6FBB">
            <w:r>
              <w:t>While you worked on this lab, what new idea or skill do you think personally benefitted you the most? (5pts)</w:t>
            </w:r>
          </w:p>
        </w:tc>
        <w:tc>
          <w:tcPr>
            <w:tcW w:w="6835" w:type="dxa"/>
          </w:tcPr>
          <w:p w14:paraId="7E0BC123" w14:textId="338056DC" w:rsidR="00AD6FBB" w:rsidRDefault="009908C2">
            <w:r>
              <w:t xml:space="preserve">New email </w:t>
            </w:r>
          </w:p>
        </w:tc>
      </w:tr>
    </w:tbl>
    <w:p w14:paraId="4B79A426" w14:textId="77777777" w:rsidR="00AD6FBB" w:rsidRDefault="00AD6FBB"/>
    <w:sectPr w:rsidR="00AD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9C"/>
    <w:rsid w:val="00132890"/>
    <w:rsid w:val="00167F5C"/>
    <w:rsid w:val="002405D4"/>
    <w:rsid w:val="004970C3"/>
    <w:rsid w:val="00505A2E"/>
    <w:rsid w:val="005241D8"/>
    <w:rsid w:val="005C677C"/>
    <w:rsid w:val="0072227C"/>
    <w:rsid w:val="008A3E3F"/>
    <w:rsid w:val="008B6EB0"/>
    <w:rsid w:val="009908C2"/>
    <w:rsid w:val="00AD6FBB"/>
    <w:rsid w:val="00AE11FA"/>
    <w:rsid w:val="00B37CAD"/>
    <w:rsid w:val="00B94A5B"/>
    <w:rsid w:val="00BE0F42"/>
    <w:rsid w:val="00C255A2"/>
    <w:rsid w:val="00C407FF"/>
    <w:rsid w:val="00D1019C"/>
    <w:rsid w:val="00ED302A"/>
    <w:rsid w:val="00F6096D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0267"/>
  <w15:chartTrackingRefBased/>
  <w15:docId w15:val="{8D9A0C9F-5C15-48CF-A8FC-D9806669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55A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ro\OneDrive\Documents\School\Semester-2\Intro-to-Cybersecurity\Documents\W01%20Hands-on%20Separate%20Backup%20Worksheet.dotx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B7F2F-1590-4D8F-BD9C-408A02D9E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W01 Hands-on Separate Backup Worksheet</Template>
  <TotalTime>53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Barlen Jolley</dc:creator>
  <cp:keywords/>
  <dc:description/>
  <cp:lastModifiedBy>Barlen Jolley</cp:lastModifiedBy>
  <cp:revision>1</cp:revision>
  <dcterms:created xsi:type="dcterms:W3CDTF">2023-01-14T21:52:00Z</dcterms:created>
  <dcterms:modified xsi:type="dcterms:W3CDTF">2023-01-14T22:48:00Z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